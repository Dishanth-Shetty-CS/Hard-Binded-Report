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48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014"/>
        <w:gridCol w:w="4197"/>
      </w:tblGrid>
      <w:tr w:rsidR="00D92B95" w:rsidTr="00CE229D">
        <w:tc>
          <w:tcPr>
            <w:tcW w:w="4014" w:type="dxa"/>
            <w:shd w:val="clear" w:color="auto" w:fill="auto"/>
            <w:vAlign w:val="bottom"/>
          </w:tcPr>
          <w:p w:rsidR="00C84833" w:rsidRDefault="001A1824" w:rsidP="00CE229D">
            <w:pPr>
              <w:pStyle w:val="Title"/>
              <w:spacing w:after="100"/>
              <w:rPr>
                <w:sz w:val="28"/>
                <w:szCs w:val="28"/>
              </w:rPr>
            </w:pPr>
            <w:r w:rsidRPr="00CE229D">
              <w:rPr>
                <w:sz w:val="28"/>
                <w:szCs w:val="28"/>
              </w:rPr>
              <w:t>DISHANTH SHETTY</w:t>
            </w:r>
          </w:p>
          <w:p w:rsidR="0079571B" w:rsidRDefault="0079571B" w:rsidP="00CE229D">
            <w:pPr>
              <w:pStyle w:val="Title"/>
              <w:spacing w:after="100"/>
              <w:rPr>
                <w:sz w:val="28"/>
                <w:szCs w:val="28"/>
              </w:rPr>
            </w:pPr>
          </w:p>
          <w:p w:rsidR="00D22DB9" w:rsidRDefault="0079571B" w:rsidP="00CE229D">
            <w:pPr>
              <w:pStyle w:val="Title"/>
              <w:spacing w:after="100"/>
              <w:rPr>
                <w:sz w:val="20"/>
                <w:szCs w:val="20"/>
              </w:rPr>
            </w:pPr>
            <w:r w:rsidRPr="0079571B">
              <w:rPr>
                <w:sz w:val="20"/>
                <w:szCs w:val="20"/>
              </w:rPr>
              <w:t>Student</w:t>
            </w:r>
          </w:p>
          <w:p w:rsidR="0079571B" w:rsidRDefault="0079571B" w:rsidP="00CE229D">
            <w:pPr>
              <w:pStyle w:val="Title"/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</w:t>
            </w:r>
          </w:p>
          <w:p w:rsidR="00B64EBE" w:rsidRPr="00CE229D" w:rsidRDefault="00B64EBE" w:rsidP="00CE229D">
            <w:pPr>
              <w:pStyle w:val="Title"/>
              <w:spacing w:after="100"/>
              <w:rPr>
                <w:rFonts w:cstheme="minorHAnsi"/>
                <w:b w:val="0"/>
                <w:sz w:val="18"/>
                <w:szCs w:val="18"/>
              </w:rPr>
            </w:pPr>
            <w:r w:rsidRPr="00CE229D">
              <w:rPr>
                <w:rFonts w:cstheme="minorHAnsi"/>
                <w:b w:val="0"/>
                <w:sz w:val="18"/>
                <w:szCs w:val="18"/>
              </w:rPr>
              <w:t>Reg. No: 309CS21012</w:t>
            </w:r>
          </w:p>
          <w:p w:rsidR="00B64EBE" w:rsidRPr="00CE229D" w:rsidRDefault="00B64EBE" w:rsidP="001A1824">
            <w:pPr>
              <w:pStyle w:val="Title"/>
              <w:rPr>
                <w:rFonts w:cstheme="minorHAnsi"/>
                <w:b w:val="0"/>
                <w:sz w:val="18"/>
                <w:szCs w:val="18"/>
              </w:rPr>
            </w:pPr>
            <w:r w:rsidRPr="00CE229D">
              <w:rPr>
                <w:rFonts w:cstheme="minorHAnsi"/>
                <w:b w:val="0"/>
                <w:sz w:val="18"/>
                <w:szCs w:val="18"/>
              </w:rPr>
              <w:t>Computer Science</w:t>
            </w:r>
          </w:p>
          <w:p w:rsidR="00B64EBE" w:rsidRPr="00CE229D" w:rsidRDefault="00B64EBE" w:rsidP="001A1824">
            <w:pPr>
              <w:pStyle w:val="Title"/>
              <w:rPr>
                <w:rFonts w:cstheme="minorHAnsi"/>
                <w:b w:val="0"/>
                <w:sz w:val="18"/>
                <w:szCs w:val="18"/>
              </w:rPr>
            </w:pPr>
            <w:r w:rsidRPr="00CE229D">
              <w:rPr>
                <w:rFonts w:cstheme="minorHAnsi"/>
                <w:b w:val="0"/>
                <w:sz w:val="18"/>
                <w:szCs w:val="18"/>
              </w:rPr>
              <w:t>Diploma in Computer Science and Engineering</w:t>
            </w:r>
          </w:p>
          <w:p w:rsidR="00B64EBE" w:rsidRPr="00B64EBE" w:rsidRDefault="0079571B" w:rsidP="001A1824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18"/>
                <w:szCs w:val="18"/>
              </w:rPr>
              <w:t xml:space="preserve">NRAM Polytechnic </w:t>
            </w:r>
            <w:r w:rsidR="00B64EBE" w:rsidRPr="00CE229D">
              <w:rPr>
                <w:rFonts w:cstheme="minorHAnsi"/>
                <w:b w:val="0"/>
                <w:sz w:val="18"/>
                <w:szCs w:val="18"/>
              </w:rPr>
              <w:t>Nitte</w:t>
            </w:r>
            <w:r>
              <w:rPr>
                <w:rFonts w:cstheme="minorHAnsi"/>
                <w:b w:val="0"/>
                <w:sz w:val="18"/>
                <w:szCs w:val="18"/>
              </w:rPr>
              <w:t>, Karkala.</w:t>
            </w:r>
            <w:bookmarkStart w:id="0" w:name="_GoBack"/>
            <w:bookmarkEnd w:id="0"/>
          </w:p>
        </w:tc>
        <w:tc>
          <w:tcPr>
            <w:tcW w:w="4197" w:type="dxa"/>
            <w:shd w:val="clear" w:color="auto" w:fill="auto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792"/>
              <w:gridCol w:w="405"/>
            </w:tblGrid>
            <w:tr w:rsidR="00932D92" w:rsidRPr="009D0878" w:rsidTr="001A1824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161720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5E148018210042F2B9CEEC09AA90BB0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1A1824" w:rsidRPr="001A1824">
                        <w:t>Basral House, Ranganpalke Post, Karkala Taluk, Udupi, Karnataka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09CBF1D" wp14:editId="285CA1BD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7815B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1A1824">
              <w:sdt>
                <w:sdtPr>
                  <w:alias w:val="Enter phone:"/>
                  <w:tag w:val="Enter phone:"/>
                  <w:id w:val="-1849400302"/>
                  <w:placeholder>
                    <w:docPart w:val="0265FDABEE794DE380AF9BA3950FAD2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1A1824" w:rsidP="001A1824">
                      <w:pPr>
                        <w:pStyle w:val="ContactInfo"/>
                      </w:pPr>
                      <w:r>
                        <w:t>+91 8296369142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4B5A036" wp14:editId="46CFF535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82B44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1A1824">
              <w:sdt>
                <w:sdtPr>
                  <w:alias w:val="Enter email:"/>
                  <w:tag w:val="Enter email:"/>
                  <w:id w:val="-675184368"/>
                  <w:placeholder>
                    <w:docPart w:val="461E77CAF3C94E49AAAFF53EB2B4BCD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1A1824" w:rsidP="001A1824">
                      <w:pPr>
                        <w:pStyle w:val="ContactInfo"/>
                      </w:pPr>
                      <w:r>
                        <w:t>dishanthshetty120@gmail.com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2FED7EF" wp14:editId="75AEB1F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1BDBB7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AD13CB" w:rsidRPr="002B4CA4" w:rsidRDefault="00161720" w:rsidP="00CC0B49">
      <w:pPr>
        <w:pStyle w:val="Heading1"/>
        <w:tabs>
          <w:tab w:val="left" w:pos="1944"/>
        </w:tabs>
        <w:jc w:val="center"/>
        <w:rPr>
          <w:sz w:val="28"/>
          <w:szCs w:val="28"/>
        </w:rPr>
      </w:pPr>
      <w:sdt>
        <w:sdtPr>
          <w:alias w:val="Skills:"/>
          <w:tag w:val="Skills:"/>
          <w:id w:val="-891506033"/>
          <w:placeholder>
            <w:docPart w:val="AA5FE18F587D4352BB688D2AAF05844C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  <w:r w:rsidR="002B4CA4">
        <w:tab/>
      </w:r>
      <w:r w:rsidR="00C50EA2">
        <w:tab/>
      </w:r>
      <w:r w:rsidR="00C50EA2">
        <w:tab/>
      </w:r>
      <w:r w:rsidR="00C50EA2">
        <w:tab/>
      </w:r>
      <w:r w:rsidR="00C50EA2">
        <w:tab/>
      </w:r>
      <w:r w:rsidR="00C50EA2">
        <w:tab/>
      </w:r>
      <w:r w:rsidR="002B4CA4" w:rsidRPr="002B4CA4">
        <w:rPr>
          <w:szCs w:val="36"/>
        </w:rPr>
        <w:t>Personal Projects</w:t>
      </w:r>
      <w:r w:rsidR="00E61B57">
        <w:rPr>
          <w:szCs w:val="36"/>
        </w:rPr>
        <w:softHyphen/>
      </w:r>
      <w:r w:rsidR="00E61B57">
        <w:rPr>
          <w:szCs w:val="36"/>
        </w:rPr>
        <w:softHyphen/>
      </w:r>
      <w:r w:rsidR="00E61B57">
        <w:rPr>
          <w:szCs w:val="36"/>
        </w:rPr>
        <w:softHyphen/>
      </w:r>
      <w:r w:rsidR="00E61B57">
        <w:rPr>
          <w:szCs w:val="36"/>
        </w:rPr>
        <w:softHyphen/>
      </w:r>
      <w:r w:rsidR="00E61B57">
        <w:rPr>
          <w:szCs w:val="36"/>
        </w:rPr>
        <w:softHyphen/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508"/>
        <w:gridCol w:w="4519"/>
      </w:tblGrid>
      <w:tr w:rsidR="005B1D68" w:rsidTr="00564951">
        <w:tc>
          <w:tcPr>
            <w:tcW w:w="4680" w:type="dxa"/>
          </w:tcPr>
          <w:p w:rsidR="00F96C44" w:rsidRPr="00210C2A" w:rsidRDefault="00F96C44" w:rsidP="00F96C44">
            <w:pPr>
              <w:pStyle w:val="ListBullet"/>
              <w:rPr>
                <w:rFonts w:cstheme="minorHAnsi"/>
                <w:sz w:val="20"/>
                <w:szCs w:val="20"/>
              </w:rPr>
            </w:pPr>
            <w:r w:rsidRPr="00210C2A">
              <w:rPr>
                <w:rFonts w:cstheme="minorHAnsi"/>
                <w:sz w:val="20"/>
                <w:szCs w:val="20"/>
              </w:rPr>
              <w:t>Database Management System</w:t>
            </w:r>
          </w:p>
          <w:p w:rsidR="00F96C44" w:rsidRPr="00210C2A" w:rsidRDefault="00F96C44" w:rsidP="00F96C44">
            <w:pPr>
              <w:pStyle w:val="ListBullet"/>
              <w:rPr>
                <w:rFonts w:cstheme="minorHAnsi"/>
                <w:sz w:val="20"/>
                <w:szCs w:val="20"/>
              </w:rPr>
            </w:pPr>
            <w:r w:rsidRPr="00210C2A">
              <w:rPr>
                <w:rFonts w:cstheme="minorHAnsi"/>
                <w:sz w:val="20"/>
                <w:szCs w:val="20"/>
              </w:rPr>
              <w:t>Proficiency in Programming Languages</w:t>
            </w:r>
          </w:p>
          <w:p w:rsidR="00F96C44" w:rsidRPr="00396A93" w:rsidRDefault="00F96C44" w:rsidP="00F96C44">
            <w:pPr>
              <w:pStyle w:val="ListBullet"/>
              <w:rPr>
                <w:sz w:val="20"/>
                <w:szCs w:val="20"/>
              </w:rPr>
            </w:pPr>
            <w:r w:rsidRPr="00210C2A">
              <w:rPr>
                <w:rFonts w:cstheme="minorHAnsi"/>
                <w:sz w:val="20"/>
                <w:szCs w:val="20"/>
              </w:rPr>
              <w:t xml:space="preserve">Basic knowledge in Programming Languages </w:t>
            </w:r>
            <w:r w:rsidR="00396A93">
              <w:rPr>
                <w:rFonts w:cstheme="minorHAnsi"/>
                <w:sz w:val="20"/>
                <w:szCs w:val="20"/>
              </w:rPr>
              <w:t xml:space="preserve">like JAVA </w:t>
            </w:r>
            <w:r w:rsidRPr="00210C2A">
              <w:rPr>
                <w:rFonts w:cstheme="minorHAnsi"/>
                <w:sz w:val="20"/>
                <w:szCs w:val="20"/>
              </w:rPr>
              <w:t>etc.</w:t>
            </w:r>
          </w:p>
          <w:p w:rsidR="00396A93" w:rsidRPr="00210C2A" w:rsidRDefault="00396A93" w:rsidP="00F96C44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Basics of DSP (Data structures with Python)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2B4CA4" w:rsidRPr="001430B9" w:rsidRDefault="002B4CA4" w:rsidP="004D3418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1430B9">
              <w:rPr>
                <w:sz w:val="20"/>
                <w:szCs w:val="20"/>
              </w:rPr>
              <w:t xml:space="preserve">Patient Management System </w:t>
            </w:r>
            <w:r w:rsidR="00CE229D" w:rsidRPr="001430B9">
              <w:rPr>
                <w:sz w:val="20"/>
                <w:szCs w:val="20"/>
              </w:rPr>
              <w:t xml:space="preserve">(PMS) </w:t>
            </w:r>
            <w:r w:rsidRPr="001430B9">
              <w:rPr>
                <w:sz w:val="20"/>
                <w:szCs w:val="20"/>
              </w:rPr>
              <w:t>Using Java Full Stack (Both Frontend and Backend Development)</w:t>
            </w:r>
            <w:r w:rsidR="004D3418" w:rsidRPr="001430B9">
              <w:rPr>
                <w:sz w:val="20"/>
                <w:szCs w:val="20"/>
              </w:rPr>
              <w:t>.</w:t>
            </w:r>
          </w:p>
          <w:p w:rsidR="004D3418" w:rsidRPr="00210C2A" w:rsidRDefault="004D3418" w:rsidP="002B4CA4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="00152D87" w:rsidRDefault="00210C2A" w:rsidP="00210C2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 w:rsidRPr="00210C2A">
              <w:rPr>
                <w:sz w:val="20"/>
                <w:szCs w:val="20"/>
              </w:rPr>
              <w:t>VS Code, MySQL, JSP, Servlets, JDBC, GitHub.</w:t>
            </w:r>
          </w:p>
          <w:p w:rsidR="001430B9" w:rsidRPr="00210C2A" w:rsidRDefault="001430B9" w:rsidP="00210C2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  <w:p w:rsidR="00210C2A" w:rsidRPr="00210C2A" w:rsidRDefault="00210C2A" w:rsidP="00210C2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 w:rsidRPr="00210C2A">
              <w:rPr>
                <w:sz w:val="20"/>
                <w:szCs w:val="20"/>
              </w:rPr>
              <w:t>Developed a we</w:t>
            </w:r>
            <w:r>
              <w:rPr>
                <w:sz w:val="20"/>
                <w:szCs w:val="20"/>
              </w:rPr>
              <w:t>b</w:t>
            </w:r>
            <w:r w:rsidRPr="00210C2A">
              <w:rPr>
                <w:sz w:val="20"/>
                <w:szCs w:val="20"/>
              </w:rPr>
              <w:t xml:space="preserve"> application that streamlines  </w:t>
            </w:r>
          </w:p>
        </w:tc>
      </w:tr>
      <w:tr w:rsidR="002B4CA4" w:rsidTr="00564951">
        <w:tc>
          <w:tcPr>
            <w:tcW w:w="4680" w:type="dxa"/>
          </w:tcPr>
          <w:p w:rsidR="002B4CA4" w:rsidRPr="00210C2A" w:rsidRDefault="002B4CA4" w:rsidP="00396A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2B4CA4" w:rsidRPr="00210C2A" w:rsidRDefault="004D3418" w:rsidP="002B4CA4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210C2A" w:rsidRPr="00210C2A">
              <w:rPr>
                <w:sz w:val="20"/>
                <w:szCs w:val="20"/>
              </w:rPr>
              <w:t>he patient management system process for</w:t>
            </w:r>
          </w:p>
          <w:p w:rsidR="00210C2A" w:rsidRPr="00210C2A" w:rsidRDefault="00210C2A" w:rsidP="002B4CA4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210C2A">
              <w:rPr>
                <w:sz w:val="20"/>
                <w:szCs w:val="20"/>
              </w:rPr>
              <w:t xml:space="preserve">Administrator, Doctors and Patients </w:t>
            </w:r>
            <w:r w:rsidR="00CE64A8" w:rsidRPr="00210C2A">
              <w:rPr>
                <w:sz w:val="20"/>
                <w:szCs w:val="20"/>
              </w:rPr>
              <w:t>modules (</w:t>
            </w:r>
            <w:r w:rsidRPr="00210C2A">
              <w:rPr>
                <w:sz w:val="20"/>
                <w:szCs w:val="20"/>
              </w:rPr>
              <w:t xml:space="preserve">Contributed to development of an efficient output </w:t>
            </w:r>
            <w:r>
              <w:rPr>
                <w:sz w:val="20"/>
                <w:szCs w:val="20"/>
              </w:rPr>
              <w:t>patient management web application.</w:t>
            </w:r>
            <w:r w:rsidRPr="00210C2A">
              <w:rPr>
                <w:sz w:val="20"/>
                <w:szCs w:val="20"/>
              </w:rPr>
              <w:t>)</w:t>
            </w:r>
          </w:p>
        </w:tc>
      </w:tr>
    </w:tbl>
    <w:p w:rsidR="005B1D68" w:rsidRDefault="00161720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D71F3C61DB634E37A81053F0647228C5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D413F9" w:rsidRPr="00827FF5" w:rsidRDefault="00B53F8E" w:rsidP="00694C67">
      <w:pPr>
        <w:pStyle w:val="Heading2"/>
        <w:rPr>
          <w:rStyle w:val="Emphasis"/>
          <w:sz w:val="28"/>
          <w:szCs w:val="28"/>
        </w:rPr>
      </w:pPr>
      <w:r w:rsidRPr="00827FF5">
        <w:rPr>
          <w:sz w:val="28"/>
          <w:szCs w:val="28"/>
        </w:rPr>
        <w:t>Internship /</w:t>
      </w:r>
      <w:r w:rsidR="001B0511" w:rsidRPr="00827FF5">
        <w:rPr>
          <w:sz w:val="28"/>
          <w:szCs w:val="28"/>
        </w:rPr>
        <w:t xml:space="preserve"> </w:t>
      </w:r>
      <w:r w:rsidRPr="00827FF5">
        <w:rPr>
          <w:rStyle w:val="Emphasis"/>
          <w:sz w:val="28"/>
          <w:szCs w:val="28"/>
        </w:rPr>
        <w:t>DLithe Consultancy Services Pvt. Ltd.</w:t>
      </w:r>
      <w:r w:rsidR="00921510" w:rsidRPr="00827FF5">
        <w:rPr>
          <w:rStyle w:val="Emphasis"/>
          <w:sz w:val="28"/>
          <w:szCs w:val="28"/>
        </w:rPr>
        <w:t>,</w:t>
      </w:r>
      <w:r w:rsidR="00827FF5" w:rsidRPr="00827FF5">
        <w:rPr>
          <w:rStyle w:val="Emphasis"/>
          <w:sz w:val="28"/>
          <w:szCs w:val="28"/>
        </w:rPr>
        <w:t xml:space="preserve"> </w:t>
      </w:r>
      <w:r w:rsidR="00921510" w:rsidRPr="00827FF5">
        <w:rPr>
          <w:iCs/>
          <w:color w:val="595959" w:themeColor="text1" w:themeTint="A6"/>
          <w:sz w:val="28"/>
          <w:szCs w:val="28"/>
        </w:rPr>
        <w:t>Bengaluru</w:t>
      </w:r>
    </w:p>
    <w:p w:rsidR="004D74CC" w:rsidRPr="00CA4EF2" w:rsidRDefault="00152D87" w:rsidP="00694C67">
      <w:pPr>
        <w:pStyle w:val="Heading2"/>
        <w:rPr>
          <w:sz w:val="20"/>
          <w:szCs w:val="20"/>
        </w:rPr>
      </w:pPr>
      <w:r>
        <w:rPr>
          <w:rStyle w:val="Emphasis"/>
          <w:sz w:val="20"/>
          <w:szCs w:val="20"/>
        </w:rPr>
        <w:t xml:space="preserve">From </w:t>
      </w:r>
      <w:r w:rsidR="004D74CC" w:rsidRPr="00CA4EF2">
        <w:rPr>
          <w:rStyle w:val="Emphasis"/>
          <w:sz w:val="20"/>
          <w:szCs w:val="20"/>
        </w:rPr>
        <w:t>10 Jan 2024   To 15 April 2024</w:t>
      </w:r>
      <w:r w:rsidR="00827FF5">
        <w:rPr>
          <w:rStyle w:val="Emphasis"/>
          <w:sz w:val="20"/>
          <w:szCs w:val="20"/>
        </w:rPr>
        <w:t xml:space="preserve"> – (Java Full Stack)</w:t>
      </w:r>
    </w:p>
    <w:p w:rsidR="0070237E" w:rsidRDefault="00161720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ACEA4FA2147347FF98500EE8696AE780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Pr="00921598" w:rsidRDefault="006B0F54" w:rsidP="0070237E">
      <w:pPr>
        <w:pStyle w:val="Heading3"/>
        <w:rPr>
          <w:b/>
        </w:rPr>
      </w:pPr>
      <w:r>
        <w:rPr>
          <w:b/>
        </w:rPr>
        <w:t xml:space="preserve">April, </w:t>
      </w:r>
      <w:r w:rsidR="00921598" w:rsidRPr="00921598">
        <w:rPr>
          <w:b/>
        </w:rPr>
        <w:t>2019</w:t>
      </w:r>
    </w:p>
    <w:p w:rsidR="0070237E" w:rsidRPr="006B0F54" w:rsidRDefault="006B0F54" w:rsidP="00513EFC">
      <w:pPr>
        <w:pStyle w:val="Heading2"/>
        <w:rPr>
          <w:sz w:val="28"/>
          <w:szCs w:val="28"/>
        </w:rPr>
      </w:pPr>
      <w:r w:rsidRPr="006B0F54">
        <w:rPr>
          <w:sz w:val="28"/>
          <w:szCs w:val="28"/>
        </w:rPr>
        <w:t>Govt. Pre University College, Bailur</w:t>
      </w:r>
    </w:p>
    <w:p w:rsidR="0070237E" w:rsidRPr="006B0F54" w:rsidRDefault="006B0F54" w:rsidP="0070237E">
      <w:pPr>
        <w:rPr>
          <w:b/>
        </w:rPr>
      </w:pPr>
      <w:r w:rsidRPr="006B0F54">
        <w:rPr>
          <w:b/>
        </w:rPr>
        <w:t>SSLC – NCERT – Karnataka Secondary School Examination Board, Karnataka</w:t>
      </w:r>
      <w:r w:rsidR="00167CAA">
        <w:rPr>
          <w:b/>
        </w:rPr>
        <w:t xml:space="preserve">   -</w:t>
      </w:r>
      <w:r w:rsidR="00167CAA">
        <w:rPr>
          <w:b/>
        </w:rPr>
        <w:tab/>
        <w:t>484/625 –77.44%</w:t>
      </w:r>
    </w:p>
    <w:p w:rsidR="0070237E" w:rsidRPr="006B0F54" w:rsidRDefault="006B0F54" w:rsidP="0070237E">
      <w:pPr>
        <w:pStyle w:val="Heading3"/>
        <w:rPr>
          <w:b/>
        </w:rPr>
      </w:pPr>
      <w:r w:rsidRPr="006B0F54">
        <w:rPr>
          <w:b/>
        </w:rPr>
        <w:t>July, 2021</w:t>
      </w:r>
    </w:p>
    <w:p w:rsidR="0070237E" w:rsidRDefault="00167CAA" w:rsidP="0070237E">
      <w:pPr>
        <w:rPr>
          <w:b/>
        </w:rPr>
      </w:pPr>
      <w:r w:rsidRPr="00167CAA">
        <w:rPr>
          <w:b/>
        </w:rPr>
        <w:t>PUC – HEBA – Department Of Pre-University Education, Karnataka</w:t>
      </w:r>
      <w:r>
        <w:rPr>
          <w:b/>
        </w:rPr>
        <w:t xml:space="preserve">   </w:t>
      </w:r>
      <w:r w:rsidR="009A2777">
        <w:rPr>
          <w:b/>
        </w:rPr>
        <w:t>- 456</w:t>
      </w:r>
      <w:r>
        <w:rPr>
          <w:b/>
        </w:rPr>
        <w:t xml:space="preserve">/600 </w:t>
      </w:r>
      <w:r w:rsidR="00F432DC">
        <w:rPr>
          <w:b/>
        </w:rPr>
        <w:t>–</w:t>
      </w:r>
      <w:r>
        <w:rPr>
          <w:b/>
        </w:rPr>
        <w:t xml:space="preserve"> </w:t>
      </w:r>
      <w:r w:rsidR="00F432DC">
        <w:rPr>
          <w:b/>
        </w:rPr>
        <w:t>76.00%</w:t>
      </w:r>
    </w:p>
    <w:p w:rsidR="00167CAA" w:rsidRPr="007A7FB6" w:rsidRDefault="00167CAA" w:rsidP="00167CAA">
      <w:pPr>
        <w:pStyle w:val="Heading2"/>
        <w:rPr>
          <w:sz w:val="28"/>
          <w:szCs w:val="28"/>
        </w:rPr>
      </w:pPr>
      <w:r w:rsidRPr="007A7FB6">
        <w:rPr>
          <w:sz w:val="28"/>
          <w:szCs w:val="28"/>
        </w:rPr>
        <w:t>N</w:t>
      </w:r>
      <w:r w:rsidR="007A7FB6">
        <w:rPr>
          <w:sz w:val="28"/>
          <w:szCs w:val="28"/>
        </w:rPr>
        <w:t>.</w:t>
      </w:r>
      <w:r w:rsidRPr="007A7FB6">
        <w:rPr>
          <w:sz w:val="28"/>
          <w:szCs w:val="28"/>
        </w:rPr>
        <w:t>R</w:t>
      </w:r>
      <w:r w:rsidR="007A7FB6">
        <w:rPr>
          <w:sz w:val="28"/>
          <w:szCs w:val="28"/>
        </w:rPr>
        <w:t>.</w:t>
      </w:r>
      <w:r w:rsidRPr="007A7FB6">
        <w:rPr>
          <w:sz w:val="28"/>
          <w:szCs w:val="28"/>
        </w:rPr>
        <w:t>A</w:t>
      </w:r>
      <w:r w:rsidR="007A7FB6">
        <w:rPr>
          <w:sz w:val="28"/>
          <w:szCs w:val="28"/>
        </w:rPr>
        <w:t>.</w:t>
      </w:r>
      <w:r w:rsidRPr="007A7FB6">
        <w:rPr>
          <w:sz w:val="28"/>
          <w:szCs w:val="28"/>
        </w:rPr>
        <w:t>M POLYTECHNIC NITTE</w:t>
      </w:r>
      <w:r w:rsidR="00DA7824">
        <w:rPr>
          <w:sz w:val="28"/>
          <w:szCs w:val="28"/>
        </w:rPr>
        <w:t>, Karkala</w:t>
      </w:r>
      <w:r w:rsidR="00EE5B68">
        <w:rPr>
          <w:sz w:val="28"/>
          <w:szCs w:val="28"/>
        </w:rPr>
        <w:t>.</w:t>
      </w:r>
    </w:p>
    <w:p w:rsidR="00167CAA" w:rsidRPr="00167CAA" w:rsidRDefault="00167CAA" w:rsidP="0070237E">
      <w:pPr>
        <w:rPr>
          <w:b/>
        </w:rPr>
      </w:pPr>
      <w:r>
        <w:rPr>
          <w:b/>
        </w:rPr>
        <w:t>Diploma 3</w:t>
      </w:r>
      <w:r w:rsidRPr="00167CAA">
        <w:rPr>
          <w:b/>
          <w:vertAlign w:val="superscript"/>
        </w:rPr>
        <w:t>rd</w:t>
      </w:r>
      <w:r>
        <w:rPr>
          <w:b/>
        </w:rPr>
        <w:t xml:space="preserve"> year in Computer Science and Engineering</w:t>
      </w:r>
      <w:r w:rsidR="00C22F7D">
        <w:rPr>
          <w:b/>
        </w:rPr>
        <w:t xml:space="preserve"> </w:t>
      </w:r>
      <w:r w:rsidR="0011715B">
        <w:rPr>
          <w:b/>
        </w:rPr>
        <w:t>–</w:t>
      </w:r>
      <w:r w:rsidR="00C22F7D">
        <w:rPr>
          <w:b/>
        </w:rPr>
        <w:t xml:space="preserve"> </w:t>
      </w:r>
      <w:r w:rsidR="0011715B">
        <w:rPr>
          <w:b/>
        </w:rPr>
        <w:t>2024, 384/400 – 96.00%</w:t>
      </w:r>
    </w:p>
    <w:p w:rsidR="00434074" w:rsidRDefault="00D02FA3" w:rsidP="00434074">
      <w:pPr>
        <w:pStyle w:val="Heading1"/>
      </w:pPr>
      <w:r>
        <w:t>Certificates</w:t>
      </w:r>
    </w:p>
    <w:p w:rsidR="00BC7376" w:rsidRPr="00D22DB9" w:rsidRDefault="00D02FA3" w:rsidP="00D02FA3">
      <w:pPr>
        <w:pStyle w:val="ListParagraph"/>
        <w:numPr>
          <w:ilvl w:val="0"/>
          <w:numId w:val="13"/>
        </w:numPr>
        <w:rPr>
          <w:b/>
        </w:rPr>
      </w:pPr>
      <w:r w:rsidRPr="00D22DB9">
        <w:rPr>
          <w:b/>
        </w:rPr>
        <w:t>Learning Full Stack Develo</w:t>
      </w:r>
      <w:r w:rsidR="00210C2A" w:rsidRPr="00D22DB9">
        <w:rPr>
          <w:b/>
        </w:rPr>
        <w:t>pment, Infosys Springboard</w:t>
      </w:r>
      <w:r w:rsidR="00210C2A" w:rsidRPr="00D22DB9">
        <w:rPr>
          <w:b/>
        </w:rPr>
        <w:tab/>
      </w:r>
      <w:r w:rsidR="00210C2A" w:rsidRPr="00D22DB9">
        <w:rPr>
          <w:b/>
        </w:rPr>
        <w:tab/>
      </w:r>
      <w:r w:rsidR="00210C2A" w:rsidRPr="00D22DB9">
        <w:rPr>
          <w:b/>
        </w:rPr>
        <w:tab/>
      </w:r>
      <w:r w:rsidR="00210C2A" w:rsidRPr="00D22DB9">
        <w:rPr>
          <w:b/>
        </w:rPr>
        <w:tab/>
      </w:r>
      <w:r w:rsidRPr="00D22DB9">
        <w:rPr>
          <w:b/>
        </w:rPr>
        <w:t>2023</w:t>
      </w:r>
    </w:p>
    <w:p w:rsidR="00D02FA3" w:rsidRPr="00D22DB9" w:rsidRDefault="00D02FA3" w:rsidP="00D02FA3">
      <w:pPr>
        <w:pStyle w:val="ListParagraph"/>
        <w:numPr>
          <w:ilvl w:val="0"/>
          <w:numId w:val="13"/>
        </w:numPr>
        <w:rPr>
          <w:b/>
        </w:rPr>
      </w:pPr>
      <w:r w:rsidRPr="00D22DB9">
        <w:rPr>
          <w:b/>
        </w:rPr>
        <w:t>Learning HTML, CSS and JavaScript for beginners, Infosys Springboard</w:t>
      </w:r>
      <w:r w:rsidRPr="00D22DB9">
        <w:rPr>
          <w:b/>
        </w:rPr>
        <w:tab/>
      </w:r>
      <w:r w:rsidR="00210C2A" w:rsidRPr="00D22DB9">
        <w:rPr>
          <w:b/>
        </w:rPr>
        <w:tab/>
      </w:r>
      <w:r w:rsidRPr="00D22DB9">
        <w:rPr>
          <w:b/>
        </w:rPr>
        <w:t>2023</w:t>
      </w:r>
    </w:p>
    <w:p w:rsidR="00D02FA3" w:rsidRPr="00D22DB9" w:rsidRDefault="00D02FA3" w:rsidP="00D02FA3">
      <w:pPr>
        <w:pStyle w:val="ListParagraph"/>
        <w:numPr>
          <w:ilvl w:val="0"/>
          <w:numId w:val="13"/>
        </w:numPr>
        <w:rPr>
          <w:b/>
        </w:rPr>
      </w:pPr>
      <w:r w:rsidRPr="00D22DB9">
        <w:rPr>
          <w:b/>
        </w:rPr>
        <w:t>Learning Dependency Injection, Infosys Springboard</w:t>
      </w:r>
      <w:r w:rsidRPr="00D22DB9">
        <w:rPr>
          <w:b/>
        </w:rPr>
        <w:tab/>
      </w:r>
      <w:r w:rsidR="00210C2A" w:rsidRPr="00D22DB9">
        <w:rPr>
          <w:b/>
        </w:rPr>
        <w:tab/>
      </w:r>
      <w:r w:rsidR="00210C2A" w:rsidRPr="00D22DB9">
        <w:rPr>
          <w:b/>
        </w:rPr>
        <w:tab/>
      </w:r>
      <w:r w:rsidR="00210C2A" w:rsidRPr="00D22DB9">
        <w:rPr>
          <w:b/>
        </w:rPr>
        <w:tab/>
      </w:r>
      <w:r w:rsidR="004D3418" w:rsidRPr="00D22DB9">
        <w:rPr>
          <w:b/>
        </w:rPr>
        <w:t>2023</w:t>
      </w:r>
    </w:p>
    <w:p w:rsidR="00F96C44" w:rsidRDefault="00736411" w:rsidP="00736411">
      <w:pPr>
        <w:pStyle w:val="Heading1"/>
      </w:pPr>
      <w:r>
        <w:t>Languages</w:t>
      </w:r>
      <w:r w:rsidR="00F96C44">
        <w:tab/>
      </w:r>
      <w:r w:rsidR="00F96C44">
        <w:tab/>
      </w:r>
      <w:r w:rsidR="00F96C44">
        <w:tab/>
      </w:r>
      <w:r w:rsidR="00F96C44">
        <w:tab/>
      </w:r>
      <w:r w:rsidR="00F96C44">
        <w:tab/>
      </w:r>
      <w:r w:rsidR="00F96C44">
        <w:tab/>
      </w:r>
      <w:r w:rsidR="00F96C44">
        <w:tab/>
      </w:r>
      <w:r w:rsidR="00F96C44">
        <w:tab/>
      </w:r>
      <w:r w:rsidR="00F96C44">
        <w:tab/>
      </w:r>
    </w:p>
    <w:p w:rsidR="00736411" w:rsidRPr="00F96C44" w:rsidRDefault="00736411" w:rsidP="00736411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English - </w:t>
      </w:r>
      <w:r w:rsidRPr="00736411">
        <w:rPr>
          <w:rFonts w:asciiTheme="minorHAnsi" w:hAnsiTheme="minorHAnsi" w:cstheme="minorHAnsi"/>
          <w:b w:val="0"/>
          <w:i/>
          <w:sz w:val="22"/>
          <w:szCs w:val="22"/>
        </w:rPr>
        <w:t>Professional Proficiency</w:t>
      </w:r>
      <w:r w:rsidR="00F96C44">
        <w:rPr>
          <w:rFonts w:asciiTheme="minorHAnsi" w:hAnsiTheme="minorHAnsi" w:cstheme="minorHAnsi"/>
          <w:b w:val="0"/>
          <w:i/>
          <w:sz w:val="22"/>
          <w:szCs w:val="22"/>
        </w:rPr>
        <w:tab/>
      </w:r>
      <w:r w:rsidR="00F96C44">
        <w:rPr>
          <w:rFonts w:asciiTheme="minorHAnsi" w:hAnsiTheme="minorHAnsi" w:cstheme="minorHAnsi"/>
          <w:b w:val="0"/>
          <w:i/>
          <w:sz w:val="22"/>
          <w:szCs w:val="22"/>
        </w:rPr>
        <w:tab/>
      </w:r>
      <w:r w:rsidR="00F96C44">
        <w:rPr>
          <w:rFonts w:asciiTheme="minorHAnsi" w:hAnsiTheme="minorHAnsi" w:cstheme="minorHAnsi"/>
          <w:b w:val="0"/>
          <w:i/>
          <w:sz w:val="22"/>
          <w:szCs w:val="22"/>
        </w:rPr>
        <w:tab/>
      </w:r>
      <w:r w:rsidR="00F96C44">
        <w:rPr>
          <w:rFonts w:asciiTheme="minorHAnsi" w:hAnsiTheme="minorHAnsi" w:cstheme="minorHAnsi"/>
          <w:b w:val="0"/>
          <w:i/>
          <w:sz w:val="22"/>
          <w:szCs w:val="22"/>
        </w:rPr>
        <w:tab/>
      </w:r>
      <w:r w:rsidR="00F96C44">
        <w:rPr>
          <w:rFonts w:asciiTheme="minorHAnsi" w:hAnsiTheme="minorHAnsi" w:cstheme="minorHAnsi"/>
          <w:b w:val="0"/>
          <w:i/>
          <w:sz w:val="22"/>
          <w:szCs w:val="22"/>
        </w:rPr>
        <w:tab/>
      </w:r>
      <w:r w:rsidR="00F96C44">
        <w:rPr>
          <w:rFonts w:asciiTheme="minorHAnsi" w:hAnsiTheme="minorHAnsi" w:cstheme="minorHAnsi"/>
          <w:b w:val="0"/>
          <w:i/>
          <w:sz w:val="22"/>
          <w:szCs w:val="22"/>
        </w:rPr>
        <w:tab/>
      </w:r>
    </w:p>
    <w:p w:rsidR="00736411" w:rsidRDefault="00736411" w:rsidP="00736411">
      <w:pPr>
        <w:pStyle w:val="Heading1"/>
        <w:rPr>
          <w:b w:val="0"/>
          <w:sz w:val="22"/>
          <w:szCs w:val="22"/>
        </w:rPr>
      </w:pPr>
      <w:r w:rsidRPr="00736411">
        <w:rPr>
          <w:b w:val="0"/>
          <w:sz w:val="22"/>
          <w:szCs w:val="22"/>
        </w:rPr>
        <w:t>Kannada</w:t>
      </w:r>
      <w:r w:rsidRPr="00736411">
        <w:rPr>
          <w:b w:val="0"/>
          <w:i/>
          <w:sz w:val="22"/>
          <w:szCs w:val="22"/>
        </w:rPr>
        <w:t xml:space="preserve"> - </w:t>
      </w:r>
      <w:r w:rsidRPr="00736411">
        <w:rPr>
          <w:rFonts w:asciiTheme="minorHAnsi" w:hAnsiTheme="minorHAnsi" w:cstheme="minorHAnsi"/>
          <w:b w:val="0"/>
          <w:i/>
          <w:sz w:val="22"/>
          <w:szCs w:val="22"/>
        </w:rPr>
        <w:t>Full Professional Proficiency</w:t>
      </w:r>
      <w:r w:rsidR="002B4CA4">
        <w:rPr>
          <w:rFonts w:asciiTheme="minorHAnsi" w:hAnsiTheme="minorHAnsi" w:cstheme="minorHAnsi"/>
          <w:b w:val="0"/>
          <w:i/>
          <w:sz w:val="22"/>
          <w:szCs w:val="22"/>
        </w:rPr>
        <w:tab/>
      </w:r>
      <w:r w:rsidR="002B4CA4">
        <w:rPr>
          <w:rFonts w:asciiTheme="minorHAnsi" w:hAnsiTheme="minorHAnsi" w:cstheme="minorHAnsi"/>
          <w:b w:val="0"/>
          <w:i/>
          <w:sz w:val="22"/>
          <w:szCs w:val="22"/>
        </w:rPr>
        <w:tab/>
      </w:r>
    </w:p>
    <w:p w:rsidR="00736411" w:rsidRPr="00736411" w:rsidRDefault="00736411" w:rsidP="00736411">
      <w:pPr>
        <w:pStyle w:val="Heading1"/>
        <w:rPr>
          <w:b w:val="0"/>
          <w:i/>
          <w:sz w:val="22"/>
          <w:szCs w:val="22"/>
        </w:rPr>
      </w:pPr>
      <w:r>
        <w:rPr>
          <w:b w:val="0"/>
          <w:sz w:val="22"/>
          <w:szCs w:val="22"/>
        </w:rPr>
        <w:t xml:space="preserve">Tulu </w:t>
      </w:r>
      <w:r w:rsidRPr="00283CE9">
        <w:rPr>
          <w:b w:val="0"/>
          <w:sz w:val="22"/>
          <w:szCs w:val="22"/>
        </w:rPr>
        <w:t>-</w:t>
      </w:r>
      <w:r w:rsidRPr="00F96C44">
        <w:rPr>
          <w:rFonts w:asciiTheme="minorHAnsi" w:hAnsiTheme="minorHAnsi" w:cstheme="minorHAnsi"/>
          <w:b w:val="0"/>
          <w:i/>
          <w:sz w:val="22"/>
          <w:szCs w:val="22"/>
        </w:rPr>
        <w:t xml:space="preserve"> </w:t>
      </w:r>
      <w:r w:rsidRPr="00736411">
        <w:rPr>
          <w:rFonts w:asciiTheme="minorHAnsi" w:hAnsiTheme="minorHAnsi" w:cstheme="minorHAnsi"/>
          <w:b w:val="0"/>
          <w:i/>
          <w:sz w:val="22"/>
          <w:szCs w:val="22"/>
        </w:rPr>
        <w:t>Full Professional Proficiency</w:t>
      </w:r>
    </w:p>
    <w:sectPr w:rsidR="00736411" w:rsidRPr="00736411" w:rsidSect="00EB0B65">
      <w:footerReference w:type="default" r:id="rId9"/>
      <w:pgSz w:w="11907" w:h="16839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720" w:rsidRDefault="00161720" w:rsidP="00725803">
      <w:pPr>
        <w:spacing w:after="0"/>
      </w:pPr>
      <w:r>
        <w:separator/>
      </w:r>
    </w:p>
  </w:endnote>
  <w:endnote w:type="continuationSeparator" w:id="0">
    <w:p w:rsidR="00161720" w:rsidRDefault="0016172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2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720" w:rsidRDefault="00161720" w:rsidP="00725803">
      <w:pPr>
        <w:spacing w:after="0"/>
      </w:pPr>
      <w:r>
        <w:separator/>
      </w:r>
    </w:p>
  </w:footnote>
  <w:footnote w:type="continuationSeparator" w:id="0">
    <w:p w:rsidR="00161720" w:rsidRDefault="0016172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CA4E95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BB7306"/>
    <w:multiLevelType w:val="hybridMultilevel"/>
    <w:tmpl w:val="1A4C1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C259C0"/>
    <w:multiLevelType w:val="hybridMultilevel"/>
    <w:tmpl w:val="A84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42990"/>
    <w:multiLevelType w:val="hybridMultilevel"/>
    <w:tmpl w:val="76B0D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A4E550A"/>
    <w:multiLevelType w:val="hybridMultilevel"/>
    <w:tmpl w:val="6FF8E262"/>
    <w:lvl w:ilvl="0" w:tplc="346A14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C6A81"/>
    <w:multiLevelType w:val="hybridMultilevel"/>
    <w:tmpl w:val="5AD06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386B1B"/>
    <w:multiLevelType w:val="hybridMultilevel"/>
    <w:tmpl w:val="8A323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85A11"/>
    <w:multiLevelType w:val="hybridMultilevel"/>
    <w:tmpl w:val="1A3A88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7"/>
  </w:num>
  <w:num w:numId="16">
    <w:abstractNumId w:val="9"/>
  </w:num>
  <w:num w:numId="17">
    <w:abstractNumId w:val="14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24"/>
    <w:rsid w:val="00025E77"/>
    <w:rsid w:val="00027312"/>
    <w:rsid w:val="000645F2"/>
    <w:rsid w:val="00082F03"/>
    <w:rsid w:val="000835A0"/>
    <w:rsid w:val="000934A2"/>
    <w:rsid w:val="000F1450"/>
    <w:rsid w:val="0011715B"/>
    <w:rsid w:val="001430B9"/>
    <w:rsid w:val="00152D87"/>
    <w:rsid w:val="00161720"/>
    <w:rsid w:val="00167CAA"/>
    <w:rsid w:val="001A1824"/>
    <w:rsid w:val="001B0511"/>
    <w:rsid w:val="001B0955"/>
    <w:rsid w:val="00210C2A"/>
    <w:rsid w:val="00227784"/>
    <w:rsid w:val="0023705D"/>
    <w:rsid w:val="002426BF"/>
    <w:rsid w:val="00250A31"/>
    <w:rsid w:val="00251C13"/>
    <w:rsid w:val="00270C77"/>
    <w:rsid w:val="00283CE9"/>
    <w:rsid w:val="002922D0"/>
    <w:rsid w:val="002B4CA4"/>
    <w:rsid w:val="002C4309"/>
    <w:rsid w:val="00340B03"/>
    <w:rsid w:val="00380AE7"/>
    <w:rsid w:val="003933EB"/>
    <w:rsid w:val="00396A93"/>
    <w:rsid w:val="003A6943"/>
    <w:rsid w:val="00410BA2"/>
    <w:rsid w:val="00434074"/>
    <w:rsid w:val="00463C3B"/>
    <w:rsid w:val="004937AE"/>
    <w:rsid w:val="004D3418"/>
    <w:rsid w:val="004D519A"/>
    <w:rsid w:val="004D74CC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77F9B"/>
    <w:rsid w:val="00694C67"/>
    <w:rsid w:val="006B0F54"/>
    <w:rsid w:val="006C08A0"/>
    <w:rsid w:val="006C47D8"/>
    <w:rsid w:val="006D2D08"/>
    <w:rsid w:val="006F26A2"/>
    <w:rsid w:val="0070237E"/>
    <w:rsid w:val="00725803"/>
    <w:rsid w:val="00725CB5"/>
    <w:rsid w:val="007307A3"/>
    <w:rsid w:val="00736411"/>
    <w:rsid w:val="00752315"/>
    <w:rsid w:val="007729AF"/>
    <w:rsid w:val="0079571B"/>
    <w:rsid w:val="007A7FB6"/>
    <w:rsid w:val="00827FF5"/>
    <w:rsid w:val="00857E6B"/>
    <w:rsid w:val="008968C4"/>
    <w:rsid w:val="008D7C1C"/>
    <w:rsid w:val="00921510"/>
    <w:rsid w:val="00921598"/>
    <w:rsid w:val="0092291B"/>
    <w:rsid w:val="00932D92"/>
    <w:rsid w:val="0093316F"/>
    <w:rsid w:val="0095272C"/>
    <w:rsid w:val="00972024"/>
    <w:rsid w:val="009A2777"/>
    <w:rsid w:val="009F04D2"/>
    <w:rsid w:val="009F2BA7"/>
    <w:rsid w:val="009F6DA0"/>
    <w:rsid w:val="00A01182"/>
    <w:rsid w:val="00A7340C"/>
    <w:rsid w:val="00AD13CB"/>
    <w:rsid w:val="00AD3FD8"/>
    <w:rsid w:val="00B370A8"/>
    <w:rsid w:val="00B53F8E"/>
    <w:rsid w:val="00B64EBE"/>
    <w:rsid w:val="00BC7376"/>
    <w:rsid w:val="00BD669A"/>
    <w:rsid w:val="00BE6C9A"/>
    <w:rsid w:val="00C13F2B"/>
    <w:rsid w:val="00C22F7D"/>
    <w:rsid w:val="00C32133"/>
    <w:rsid w:val="00C43D65"/>
    <w:rsid w:val="00C50EA2"/>
    <w:rsid w:val="00C84833"/>
    <w:rsid w:val="00C9044F"/>
    <w:rsid w:val="00CA4EF2"/>
    <w:rsid w:val="00CC0B49"/>
    <w:rsid w:val="00CE229D"/>
    <w:rsid w:val="00CE64A8"/>
    <w:rsid w:val="00D02FA3"/>
    <w:rsid w:val="00D22DB9"/>
    <w:rsid w:val="00D2420D"/>
    <w:rsid w:val="00D30382"/>
    <w:rsid w:val="00D413F9"/>
    <w:rsid w:val="00D44E50"/>
    <w:rsid w:val="00D90060"/>
    <w:rsid w:val="00D92B95"/>
    <w:rsid w:val="00DA7824"/>
    <w:rsid w:val="00E03F71"/>
    <w:rsid w:val="00E154B5"/>
    <w:rsid w:val="00E232F0"/>
    <w:rsid w:val="00E52791"/>
    <w:rsid w:val="00E61B57"/>
    <w:rsid w:val="00E83195"/>
    <w:rsid w:val="00EB0B65"/>
    <w:rsid w:val="00EE5B68"/>
    <w:rsid w:val="00F00A4F"/>
    <w:rsid w:val="00F337FA"/>
    <w:rsid w:val="00F33CD8"/>
    <w:rsid w:val="00F432DC"/>
    <w:rsid w:val="00F96C44"/>
    <w:rsid w:val="00FD08A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9DD5D2-B3EE-4D40-ADB5-E804E2A0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4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hanth%20Shetty\AppData\Roaming\Microsoft\Templates\Stylish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148018210042F2B9CEEC09AA90B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EAAA5-776F-4658-8FE7-427510E68326}"/>
      </w:docPartPr>
      <w:docPartBody>
        <w:p w:rsidR="00CA5BCD" w:rsidRDefault="008B548F">
          <w:pPr>
            <w:pStyle w:val="5E148018210042F2B9CEEC09AA90BB07"/>
          </w:pPr>
          <w:r w:rsidRPr="009D0878">
            <w:t>Address</w:t>
          </w:r>
        </w:p>
      </w:docPartBody>
    </w:docPart>
    <w:docPart>
      <w:docPartPr>
        <w:name w:val="0265FDABEE794DE380AF9BA3950FA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A2C04-8032-47FE-8ADE-CE8624782793}"/>
      </w:docPartPr>
      <w:docPartBody>
        <w:p w:rsidR="00CA5BCD" w:rsidRDefault="008B548F">
          <w:pPr>
            <w:pStyle w:val="0265FDABEE794DE380AF9BA3950FAD24"/>
          </w:pPr>
          <w:r w:rsidRPr="009D0878">
            <w:t>Phone</w:t>
          </w:r>
        </w:p>
      </w:docPartBody>
    </w:docPart>
    <w:docPart>
      <w:docPartPr>
        <w:name w:val="461E77CAF3C94E49AAAFF53EB2B4B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5845F-2DE4-4256-8B50-E805476A77AF}"/>
      </w:docPartPr>
      <w:docPartBody>
        <w:p w:rsidR="00CA5BCD" w:rsidRDefault="008B548F">
          <w:pPr>
            <w:pStyle w:val="461E77CAF3C94E49AAAFF53EB2B4BCDE"/>
          </w:pPr>
          <w:r w:rsidRPr="009D0878">
            <w:t>Email</w:t>
          </w:r>
        </w:p>
      </w:docPartBody>
    </w:docPart>
    <w:docPart>
      <w:docPartPr>
        <w:name w:val="AA5FE18F587D4352BB688D2AAF058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FC2A0-3897-4C02-8E24-0E380402A7E3}"/>
      </w:docPartPr>
      <w:docPartBody>
        <w:p w:rsidR="00CA5BCD" w:rsidRDefault="008B548F">
          <w:pPr>
            <w:pStyle w:val="AA5FE18F587D4352BB688D2AAF05844C"/>
          </w:pPr>
          <w:r>
            <w:t>Skills</w:t>
          </w:r>
        </w:p>
      </w:docPartBody>
    </w:docPart>
    <w:docPart>
      <w:docPartPr>
        <w:name w:val="D71F3C61DB634E37A81053F064722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8A3AA-F57C-45CE-98C8-1AFE8A0C7582}"/>
      </w:docPartPr>
      <w:docPartBody>
        <w:p w:rsidR="00CA5BCD" w:rsidRDefault="008B548F">
          <w:pPr>
            <w:pStyle w:val="D71F3C61DB634E37A81053F0647228C5"/>
          </w:pPr>
          <w:r w:rsidRPr="00AD3FD8">
            <w:t>Experience</w:t>
          </w:r>
        </w:p>
      </w:docPartBody>
    </w:docPart>
    <w:docPart>
      <w:docPartPr>
        <w:name w:val="ACEA4FA2147347FF98500EE8696AE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C735-A8F7-4F70-A61D-7AA9C1B76E51}"/>
      </w:docPartPr>
      <w:docPartBody>
        <w:p w:rsidR="00CA5BCD" w:rsidRDefault="008B548F">
          <w:pPr>
            <w:pStyle w:val="ACEA4FA2147347FF98500EE8696AE780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8F"/>
    <w:rsid w:val="00144614"/>
    <w:rsid w:val="008B548F"/>
    <w:rsid w:val="00CA5BCD"/>
    <w:rsid w:val="00F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2A9915D98F4E1690AB7C9100D5DD2D">
    <w:name w:val="622A9915D98F4E1690AB7C9100D5DD2D"/>
  </w:style>
  <w:style w:type="paragraph" w:customStyle="1" w:styleId="190BB7360FF54813AFCA12848C11CB9A">
    <w:name w:val="190BB7360FF54813AFCA12848C11CB9A"/>
  </w:style>
  <w:style w:type="paragraph" w:customStyle="1" w:styleId="5E148018210042F2B9CEEC09AA90BB07">
    <w:name w:val="5E148018210042F2B9CEEC09AA90BB07"/>
  </w:style>
  <w:style w:type="paragraph" w:customStyle="1" w:styleId="0265FDABEE794DE380AF9BA3950FAD24">
    <w:name w:val="0265FDABEE794DE380AF9BA3950FAD24"/>
  </w:style>
  <w:style w:type="paragraph" w:customStyle="1" w:styleId="461E77CAF3C94E49AAAFF53EB2B4BCDE">
    <w:name w:val="461E77CAF3C94E49AAAFF53EB2B4BCDE"/>
  </w:style>
  <w:style w:type="paragraph" w:customStyle="1" w:styleId="528320C0832B48BE8E1A501D8D32C012">
    <w:name w:val="528320C0832B48BE8E1A501D8D32C012"/>
  </w:style>
  <w:style w:type="paragraph" w:customStyle="1" w:styleId="15066458E5C14525B9F95C3293291A73">
    <w:name w:val="15066458E5C14525B9F95C3293291A73"/>
  </w:style>
  <w:style w:type="paragraph" w:customStyle="1" w:styleId="DFD2E90C6C294A2CADF8BFBA047957AF">
    <w:name w:val="DFD2E90C6C294A2CADF8BFBA047957AF"/>
  </w:style>
  <w:style w:type="paragraph" w:customStyle="1" w:styleId="AA5FE18F587D4352BB688D2AAF05844C">
    <w:name w:val="AA5FE18F587D4352BB688D2AAF05844C"/>
  </w:style>
  <w:style w:type="paragraph" w:customStyle="1" w:styleId="28BDB0F3793143CD958E59B66DE347C6">
    <w:name w:val="28BDB0F3793143CD958E59B66DE347C6"/>
  </w:style>
  <w:style w:type="paragraph" w:customStyle="1" w:styleId="5C2132E056F4473F8AB8F2CD5D6FA4D3">
    <w:name w:val="5C2132E056F4473F8AB8F2CD5D6FA4D3"/>
  </w:style>
  <w:style w:type="paragraph" w:customStyle="1" w:styleId="C2C0F31E26704C02A0D4AE0076B83F78">
    <w:name w:val="C2C0F31E26704C02A0D4AE0076B83F78"/>
  </w:style>
  <w:style w:type="paragraph" w:customStyle="1" w:styleId="320BA1A2A9FA4F2EB297CC81AE5397E8">
    <w:name w:val="320BA1A2A9FA4F2EB297CC81AE5397E8"/>
  </w:style>
  <w:style w:type="paragraph" w:customStyle="1" w:styleId="011898840F6949829A223F2815814BFE">
    <w:name w:val="011898840F6949829A223F2815814BFE"/>
  </w:style>
  <w:style w:type="paragraph" w:customStyle="1" w:styleId="D71F3C61DB634E37A81053F0647228C5">
    <w:name w:val="D71F3C61DB634E37A81053F0647228C5"/>
  </w:style>
  <w:style w:type="paragraph" w:customStyle="1" w:styleId="3973A3C0F10A4875ADB0232D5CF76681">
    <w:name w:val="3973A3C0F10A4875ADB0232D5CF76681"/>
  </w:style>
  <w:style w:type="paragraph" w:customStyle="1" w:styleId="0638E956DA6542B58FC8D12882FF13C8">
    <w:name w:val="0638E956DA6542B58FC8D12882FF13C8"/>
  </w:style>
  <w:style w:type="paragraph" w:customStyle="1" w:styleId="8C7059CE0F9B477CB9C0D23499AA6691">
    <w:name w:val="8C7059CE0F9B477CB9C0D23499AA6691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4CE9B62CAE542E9BBD9B5B98345D9C4">
    <w:name w:val="D4CE9B62CAE542E9BBD9B5B98345D9C4"/>
  </w:style>
  <w:style w:type="paragraph" w:customStyle="1" w:styleId="47E258B099314E2DB9D8CBA26EC2469B">
    <w:name w:val="47E258B099314E2DB9D8CBA26EC2469B"/>
  </w:style>
  <w:style w:type="paragraph" w:customStyle="1" w:styleId="3811D11BEDE446D688DBF068BD2D7DEA">
    <w:name w:val="3811D11BEDE446D688DBF068BD2D7DEA"/>
  </w:style>
  <w:style w:type="paragraph" w:customStyle="1" w:styleId="C94D581BAD4840D784D771C126652F73">
    <w:name w:val="C94D581BAD4840D784D771C126652F73"/>
  </w:style>
  <w:style w:type="paragraph" w:customStyle="1" w:styleId="11ADD3C53837405F8C31DBE356549E01">
    <w:name w:val="11ADD3C53837405F8C31DBE356549E01"/>
  </w:style>
  <w:style w:type="paragraph" w:customStyle="1" w:styleId="E1A4BE21E10F4238882D042E7EC5B638">
    <w:name w:val="E1A4BE21E10F4238882D042E7EC5B638"/>
  </w:style>
  <w:style w:type="paragraph" w:customStyle="1" w:styleId="5C67B1D21E7C4972B33B669785E2A47F">
    <w:name w:val="5C67B1D21E7C4972B33B669785E2A47F"/>
  </w:style>
  <w:style w:type="paragraph" w:customStyle="1" w:styleId="ACEA4FA2147347FF98500EE8696AE780">
    <w:name w:val="ACEA4FA2147347FF98500EE8696AE780"/>
  </w:style>
  <w:style w:type="paragraph" w:customStyle="1" w:styleId="A1FD58182159420AAD88E718501F325E">
    <w:name w:val="A1FD58182159420AAD88E718501F325E"/>
  </w:style>
  <w:style w:type="paragraph" w:customStyle="1" w:styleId="C42AF4FE817F42EF8E98813E108DB461">
    <w:name w:val="C42AF4FE817F42EF8E98813E108DB461"/>
  </w:style>
  <w:style w:type="paragraph" w:customStyle="1" w:styleId="3EE1E3B888A94EB9A757B91D2C014338">
    <w:name w:val="3EE1E3B888A94EB9A757B91D2C014338"/>
  </w:style>
  <w:style w:type="paragraph" w:customStyle="1" w:styleId="193BF371925F495BA7AC2C94B214C4B8">
    <w:name w:val="193BF371925F495BA7AC2C94B214C4B8"/>
  </w:style>
  <w:style w:type="paragraph" w:customStyle="1" w:styleId="9DAA62BFE4864D399CFD194C6936ED4D">
    <w:name w:val="9DAA62BFE4864D399CFD194C6936ED4D"/>
  </w:style>
  <w:style w:type="paragraph" w:customStyle="1" w:styleId="52E25929097647388536AC6E8E05F25D">
    <w:name w:val="52E25929097647388536AC6E8E05F25D"/>
  </w:style>
  <w:style w:type="paragraph" w:customStyle="1" w:styleId="7C6CCE7FB89B444392C44FBAC70ECE7A">
    <w:name w:val="7C6CCE7FB89B444392C44FBAC70ECE7A"/>
  </w:style>
  <w:style w:type="paragraph" w:customStyle="1" w:styleId="EBDEEF28192A425EA3258B8C0714AE80">
    <w:name w:val="EBDEEF28192A425EA3258B8C0714AE80"/>
  </w:style>
  <w:style w:type="paragraph" w:customStyle="1" w:styleId="DB3783306B914E429CD1DD4E66971F4A">
    <w:name w:val="DB3783306B914E429CD1DD4E66971F4A"/>
  </w:style>
  <w:style w:type="paragraph" w:customStyle="1" w:styleId="A6B5D5439BAD46E2A524EC0447252126">
    <w:name w:val="A6B5D5439BAD46E2A524EC0447252126"/>
  </w:style>
  <w:style w:type="paragraph" w:customStyle="1" w:styleId="BE013033E1BC4ECD85C31CB511EB9872">
    <w:name w:val="BE013033E1BC4ECD85C31CB511EB9872"/>
  </w:style>
  <w:style w:type="paragraph" w:customStyle="1" w:styleId="D74ABE5B740A4917BA5A1396D18C634E">
    <w:name w:val="D74ABE5B740A4917BA5A1396D18C6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Basral House, Ranganpalke Post, Karkala Taluk, Udupi, Karnataka</CompanyAddress>
  <CompanyPhone>+91 8296369142</CompanyPhone>
  <CompanyFax/>
  <CompanyEmail>dishanthshetty120@gmail.com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E9D12B-44C6-4B41-8B74-133B5C51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Stylish sales resume</Template>
  <TotalTime>81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Dishanth Shetty</dc:creator>
  <cp:keywords/>
  <dc:description/>
  <cp:lastModifiedBy>Dishanth Shetty</cp:lastModifiedBy>
  <cp:revision>64</cp:revision>
  <cp:lastPrinted>2024-04-23T04:17:00Z</cp:lastPrinted>
  <dcterms:created xsi:type="dcterms:W3CDTF">2024-04-22T13:03:00Z</dcterms:created>
  <dcterms:modified xsi:type="dcterms:W3CDTF">2024-04-23T04:26:00Z</dcterms:modified>
  <cp:category/>
</cp:coreProperties>
</file>